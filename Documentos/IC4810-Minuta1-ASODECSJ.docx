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0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2975"/>
        <w:gridCol w:w="7415"/>
      </w:tblGrid>
      <w:tr w:rsidR="009C077D" w:rsidRPr="006658C4" w14:paraId="108540D2" w14:textId="77777777" w:rsidTr="00BA6FCF">
        <w:trPr>
          <w:trHeight w:val="8181"/>
        </w:trPr>
        <w:tc>
          <w:tcPr>
            <w:tcW w:w="2972" w:type="dxa"/>
            <w:tcMar>
              <w:top w:w="504" w:type="dxa"/>
              <w:right w:w="720" w:type="dxa"/>
            </w:tcMar>
          </w:tcPr>
          <w:p w14:paraId="16E77A17" w14:textId="14BBA998" w:rsidR="00125AB1" w:rsidRPr="006658C4" w:rsidRDefault="00FB1088" w:rsidP="00137236">
            <w:pPr>
              <w:pStyle w:val="Iniciales"/>
            </w:pPr>
            <w:sdt>
              <w:sdtPr>
                <w:alias w:val="Iniciales:"/>
                <w:tag w:val="Iniciales:"/>
                <w:id w:val="477349409"/>
                <w:placeholder>
                  <w:docPart w:val="DCBE532BB874614680AC8458B5E0D05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1976D4">
                  <w:t xml:space="preserve"> </w:t>
                </w:r>
              </w:sdtContent>
            </w:sdt>
          </w:p>
          <w:p w14:paraId="49438ED5" w14:textId="399B2581" w:rsidR="00125AB1" w:rsidRPr="006658C4" w:rsidRDefault="009B3801" w:rsidP="00125AB1">
            <w:pPr>
              <w:pStyle w:val="Ttulo3"/>
            </w:pPr>
            <w:r>
              <w:t>Minuta</w:t>
            </w:r>
          </w:p>
          <w:p w14:paraId="137F4A9E" w14:textId="0FFA9B23" w:rsidR="00C03936" w:rsidRDefault="00847DDC" w:rsidP="00125AB1">
            <w:r>
              <w:t>21 de febrero de 2017</w:t>
            </w:r>
          </w:p>
          <w:p w14:paraId="4BC75881" w14:textId="77777777" w:rsidR="00847DDC" w:rsidRDefault="00847DDC" w:rsidP="00125AB1"/>
          <w:p w14:paraId="4CE7705A" w14:textId="77777777" w:rsidR="009B3801" w:rsidRDefault="009B3801" w:rsidP="00125AB1"/>
          <w:p w14:paraId="1CC141EE" w14:textId="6BED1C77" w:rsidR="009B3801" w:rsidRDefault="009B3801" w:rsidP="00125AB1">
            <w:r>
              <w:t>001-2017</w:t>
            </w:r>
          </w:p>
          <w:p w14:paraId="65A21CF2" w14:textId="77777777" w:rsidR="00125AB1" w:rsidRPr="006658C4" w:rsidRDefault="00D67941" w:rsidP="00125AB1">
            <w:r>
              <w:rPr>
                <w:noProof/>
                <w:lang w:val="es-ES_tradnl" w:eastAsia="es-ES_tradnl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456EEC5" wp14:editId="4C13DC89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-485775</wp:posOffset>
                      </wp:positionV>
                      <wp:extent cx="6457950" cy="1767205"/>
                      <wp:effectExtent l="0" t="0" r="9525" b="0"/>
                      <wp:wrapNone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57950" cy="1767205"/>
                                <a:chOff x="0" y="0"/>
                                <a:chExt cx="6457950" cy="1769110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09575"/>
                                  <a:ext cx="5324475" cy="982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742324" cy="1769110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639722" cy="1664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34D5A6B5" id="Grupo_x0020_15" o:spid="_x0000_s1026" style="position:absolute;margin-left:0;margin-top:-38.2pt;width:508.5pt;height:139.15pt;z-index:-251657216;mso-width-percent:858;mso-height-percent:170;mso-position-vertical-relative:page;mso-width-percent:858;mso-height-percent:170" coordsize="6457950,17691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">
                      <v:rect id="Rect_x00e1_ngulo_x0020_rojo" o:spid="_x0000_s1027" style="position:absolute;left:1133475;top:409575;width:5324475;height:9829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_x00ed_rculo_x0020_rojo" o:spid="_x0000_s1028" type="#_x0000_t23" style="position:absolute;width:1742324;height:17691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ea4e4e [3204]" stroked="f" strokeweight="1pt">
                        <v:stroke joinstyle="miter"/>
                      </v:shape>
                      <v:oval id="C_x00ed_rculo_x0020_blanco" o:spid="_x0000_s1029" style="position:absolute;left:57150;top:57150;width:1639722;height:16649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07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6618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618"/>
            </w:tblGrid>
            <w:tr w:rsidR="00125AB1" w:rsidRPr="006658C4" w14:paraId="2A98A55B" w14:textId="77777777" w:rsidTr="00BA6FCF">
              <w:trPr>
                <w:trHeight w:val="1164"/>
              </w:trPr>
              <w:tc>
                <w:tcPr>
                  <w:tcW w:w="6618" w:type="dxa"/>
                  <w:vAlign w:val="center"/>
                </w:tcPr>
                <w:p w14:paraId="173D6D59" w14:textId="59D9C8A6" w:rsidR="00125AB1" w:rsidRPr="006658C4" w:rsidRDefault="00FB1088" w:rsidP="008558DC">
                  <w:pPr>
                    <w:pStyle w:val="Ttulo1"/>
                    <w:outlineLvl w:val="0"/>
                  </w:pPr>
                  <w:sdt>
                    <w:sdtPr>
                      <w:alias w:val="Su nombre:"/>
                      <w:tag w:val="Su nombre:"/>
                      <w:id w:val="-544600582"/>
                      <w:placeholder>
                        <w:docPart w:val="10F24D1CABC9CF45BD5C961BF0C121F1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55D6B">
                        <w:rPr>
                          <w:lang w:val="es-ES_tradnl"/>
                        </w:rPr>
                        <w:t>Collisae – ASODEC-SJ</w:t>
                      </w:r>
                    </w:sdtContent>
                  </w:sdt>
                </w:p>
              </w:tc>
            </w:tr>
          </w:tbl>
          <w:sdt>
            <w:sdtPr>
              <w:alias w:val="Nombre del destinatario:"/>
              <w:tag w:val="Nombre del destinatario:"/>
              <w:id w:val="-1172632310"/>
              <w:placeholder>
                <w:docPart w:val="C33766D659642640989EA79416BEB04A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3D0C6C79" w14:textId="7D3E8493" w:rsidR="00C9000C" w:rsidRDefault="001945D2" w:rsidP="00C9000C">
                <w:pPr>
                  <w:pStyle w:val="Ttulo3"/>
                  <w:rPr>
                    <w:rFonts w:asciiTheme="minorHAnsi" w:eastAsiaTheme="minorHAnsi" w:hAnsiTheme="minorHAnsi" w:cstheme="minorBidi"/>
                    <w:caps w:val="0"/>
                    <w:sz w:val="20"/>
                    <w:szCs w:val="20"/>
                  </w:rPr>
                </w:pPr>
                <w:r>
                  <w:rPr>
                    <w:lang w:val="es-ES_tradnl"/>
                  </w:rPr>
                  <w:t>LEvantamientos de requerimientos para el sitio web de</w:t>
                </w:r>
                <w:r w:rsidR="00B13E37">
                  <w:rPr>
                    <w:lang w:val="es-ES_tradnl"/>
                  </w:rPr>
                  <w:t xml:space="preserve"> ASODEC-SJ</w:t>
                </w:r>
              </w:p>
            </w:sdtContent>
          </w:sdt>
          <w:p w14:paraId="1650C1F2" w14:textId="77777777" w:rsidR="009B3801" w:rsidRDefault="00705467" w:rsidP="00705467">
            <w:r>
              <w:t>Andrea Abarca Baltodano</w:t>
            </w:r>
            <w:r w:rsidR="009B3801">
              <w:t xml:space="preserve">    Presidenta de la Asociación de  </w:t>
            </w:r>
          </w:p>
          <w:p w14:paraId="1D5B51D0" w14:textId="77777777" w:rsidR="009B3801" w:rsidRDefault="009B3801" w:rsidP="00705467">
            <w:r>
              <w:t xml:space="preserve">                                                    Estudiantes de Ingeniería en</w:t>
            </w:r>
          </w:p>
          <w:p w14:paraId="7B1919B6" w14:textId="77777777" w:rsidR="009B3801" w:rsidRDefault="009B3801" w:rsidP="00705467">
            <w:r>
              <w:t xml:space="preserve">                                                    Computación del Centro Académico de</w:t>
            </w:r>
          </w:p>
          <w:p w14:paraId="11958FAD" w14:textId="45AD488A" w:rsidR="00705467" w:rsidRDefault="009B3801" w:rsidP="00705467">
            <w:r>
              <w:t xml:space="preserve">                </w:t>
            </w:r>
            <w:bookmarkStart w:id="0" w:name="_GoBack"/>
            <w:bookmarkEnd w:id="0"/>
            <w:r>
              <w:t xml:space="preserve">                                    San José</w:t>
            </w:r>
          </w:p>
          <w:p w14:paraId="31B58E9B" w14:textId="01DCB254" w:rsidR="00705467" w:rsidRDefault="00705467" w:rsidP="00705467">
            <w:r>
              <w:t>Samantha Arburola León</w:t>
            </w:r>
            <w:r w:rsidR="009B3801">
              <w:t xml:space="preserve">      Project Manager, Collisae S.A.</w:t>
            </w:r>
          </w:p>
          <w:p w14:paraId="1D2C90F9" w14:textId="0AB20321" w:rsidR="00705467" w:rsidRPr="006658C4" w:rsidRDefault="00705467" w:rsidP="00705467">
            <w:r>
              <w:t>Kevin Lobo Chinchilla</w:t>
            </w:r>
            <w:r w:rsidR="009B3801">
              <w:t xml:space="preserve">           Arquitecto de Software, Collisae S.A.</w:t>
            </w:r>
          </w:p>
          <w:p w14:paraId="51C270EE" w14:textId="635E66C4" w:rsidR="00705467" w:rsidRPr="006658C4" w:rsidRDefault="00705467" w:rsidP="00705467">
            <w:r>
              <w:t>Víctor Chaves Días</w:t>
            </w:r>
            <w:r w:rsidR="009B3801">
              <w:t xml:space="preserve">                Líder Técnico, Collisae S.A.</w:t>
            </w:r>
          </w:p>
          <w:p w14:paraId="275E7E9F" w14:textId="77777777" w:rsidR="00705467" w:rsidRDefault="00705467" w:rsidP="00705467"/>
          <w:p w14:paraId="1118E7AF" w14:textId="037CD129" w:rsidR="001945D2" w:rsidRPr="001945D2" w:rsidRDefault="001945D2" w:rsidP="00705467">
            <w:pPr>
              <w:rPr>
                <w:b/>
                <w:color w:val="EA4E4E" w:themeColor="accent1"/>
                <w:sz w:val="24"/>
              </w:rPr>
            </w:pPr>
            <w:r w:rsidRPr="001945D2">
              <w:rPr>
                <w:b/>
                <w:color w:val="EA4E4E" w:themeColor="accent1"/>
                <w:sz w:val="24"/>
              </w:rPr>
              <w:t>Se da inicio a las 6:45pm</w:t>
            </w:r>
          </w:p>
          <w:p w14:paraId="794860C5" w14:textId="74BBAC16" w:rsidR="00125AB1" w:rsidRDefault="00C57E22" w:rsidP="00C57E22">
            <w:r>
              <w:t xml:space="preserve">Inicia el taller de requerimientos el 21 de febrero de 2017 con la presentación de Collisae </w:t>
            </w:r>
            <w:r w:rsidR="007E74DC">
              <w:t>S.A y el equipo presente. Se presenta la motivación para colaborarle a la ASODEC-SJ con la creación del sitio web como proyecto del curso de Administración de Proyectos.</w:t>
            </w:r>
          </w:p>
          <w:p w14:paraId="39FE2E70" w14:textId="77777777" w:rsidR="001945D2" w:rsidRPr="006658C4" w:rsidRDefault="001945D2" w:rsidP="00C57E22"/>
          <w:p w14:paraId="6FB1C932" w14:textId="77777777" w:rsidR="001945D2" w:rsidRDefault="001945D2" w:rsidP="001945D2">
            <w:pPr>
              <w:rPr>
                <w:b/>
                <w:color w:val="EA4E4E" w:themeColor="accent1"/>
                <w:sz w:val="24"/>
              </w:rPr>
            </w:pPr>
            <w:r>
              <w:rPr>
                <w:b/>
                <w:color w:val="EA4E4E" w:themeColor="accent1"/>
                <w:sz w:val="24"/>
              </w:rPr>
              <w:t>Se presentan las necesidades de la ASODEC-SJ</w:t>
            </w:r>
          </w:p>
          <w:p w14:paraId="0CDAD6DE" w14:textId="2B67908C" w:rsidR="00755D6B" w:rsidRDefault="00755D6B" w:rsidP="001945D2">
            <w:r>
              <w:t>Andrea expone las necesidades que se solventarían con el sitio web. Para que la ASODEC-SJ no enfrente disturbios ni genere polémica sobre sus funciones, se quiere facilitar a los estudiantes los documentos de las reuniones, acuerdos, informes, rendición de cuentas y todo aquello que sea de interés para la comunidad estudiantil. También es importante que se dé a conocer que existe la asociación y quienes son sus miembros; y funciones tanto de la asociación</w:t>
            </w:r>
            <w:r w:rsidR="008F7166">
              <w:t>.</w:t>
            </w:r>
          </w:p>
          <w:p w14:paraId="2044F136" w14:textId="77777777" w:rsidR="00755D6B" w:rsidRDefault="00755D6B" w:rsidP="001945D2"/>
          <w:p w14:paraId="0D55CBE6" w14:textId="33EEDC7B" w:rsidR="00755D6B" w:rsidRDefault="00755D6B" w:rsidP="001945D2">
            <w:pPr>
              <w:rPr>
                <w:b/>
                <w:color w:val="EA4E4E" w:themeColor="accent1"/>
                <w:sz w:val="24"/>
              </w:rPr>
            </w:pPr>
            <w:r w:rsidRPr="00AD09D8">
              <w:rPr>
                <w:b/>
                <w:color w:val="EA4E4E" w:themeColor="accent1"/>
                <w:sz w:val="24"/>
              </w:rPr>
              <w:t>Se</w:t>
            </w:r>
            <w:r>
              <w:rPr>
                <w:b/>
                <w:color w:val="EA4E4E" w:themeColor="accent1"/>
                <w:sz w:val="24"/>
              </w:rPr>
              <w:t xml:space="preserve"> dan recomendaciones y propuestas </w:t>
            </w:r>
          </w:p>
          <w:p w14:paraId="417A534F" w14:textId="78CD3AC1" w:rsidR="00755D6B" w:rsidRDefault="00755D6B" w:rsidP="001945D2">
            <w:r>
              <w:t>Kevin da recomendaciones para el sitio basándose en una investigación de mercado previa. Comenta sobre mostrar los servicios de la asociación referidos a compra de artículos identificados con logo e ilustr</w:t>
            </w:r>
            <w:r w:rsidR="008148FF">
              <w:t>aciones propias de la ASODEC-SJ, los horarios de atención a estudiantes por parte de la asociación, tutores</w:t>
            </w:r>
            <w:r w:rsidR="00FF0427">
              <w:t xml:space="preserve"> y profesores, así como mostrar información básica de los tutores y asistentes de los cursos. </w:t>
            </w:r>
          </w:p>
          <w:p w14:paraId="373C5A7B" w14:textId="17CB4170" w:rsidR="00FF0427" w:rsidRDefault="00FF0427" w:rsidP="001945D2">
            <w:r>
              <w:t xml:space="preserve">Para difundir las actividades de la asociación, la escuela y de interés para los estudiantes se habilitará una página con un </w:t>
            </w:r>
            <w:r w:rsidR="005A704F">
              <w:t>calendario de eventos.</w:t>
            </w:r>
          </w:p>
          <w:p w14:paraId="5B95811C" w14:textId="77777777" w:rsidR="009C077D" w:rsidRDefault="009C077D" w:rsidP="001945D2"/>
          <w:p w14:paraId="2E0EC527" w14:textId="2F6765D8" w:rsidR="005A704F" w:rsidRDefault="00392E59" w:rsidP="001945D2">
            <w:pPr>
              <w:rPr>
                <w:b/>
                <w:color w:val="EA4E4E" w:themeColor="accent1"/>
                <w:sz w:val="24"/>
              </w:rPr>
            </w:pPr>
            <w:r>
              <w:rPr>
                <w:b/>
                <w:color w:val="EA4E4E" w:themeColor="accent1"/>
                <w:sz w:val="24"/>
              </w:rPr>
              <w:t>Puntos generales</w:t>
            </w:r>
          </w:p>
          <w:p w14:paraId="2CBAE783" w14:textId="2A175893" w:rsidR="00392E59" w:rsidRDefault="00374B43" w:rsidP="001945D2">
            <w:r>
              <w:t>Samantha</w:t>
            </w:r>
            <w:r w:rsidR="00392E59">
              <w:t xml:space="preserve"> establece que el sitio tiene información general sobre la asociación como los es la página de inicio con una presentación y la página de contacto. </w:t>
            </w:r>
          </w:p>
          <w:p w14:paraId="023ADD0C" w14:textId="24091A78" w:rsidR="00392E59" w:rsidRDefault="00392E59" w:rsidP="001945D2">
            <w:r>
              <w:lastRenderedPageBreak/>
              <w:t>Se capacitará a los usuario quienes administrarán el sitio web una vez concluidas todas las páginas, ya que para cada una de ellas se contará con una interfaz de administración de contenido.</w:t>
            </w:r>
            <w:r w:rsidR="009C077D">
              <w:t xml:space="preserve"> También se establece la realización de un manual para el administrador del sitio y la liberación</w:t>
            </w:r>
            <w:r w:rsidR="00030CFB">
              <w:t xml:space="preserve"> de las cuentas de administración de la base de datos y servidor en la nube, al finalizar el proyecto.</w:t>
            </w:r>
            <w:r w:rsidR="009C077D">
              <w:t xml:space="preserve"> </w:t>
            </w:r>
          </w:p>
          <w:p w14:paraId="01B0B18D" w14:textId="77777777" w:rsidR="005A704F" w:rsidRDefault="005A704F" w:rsidP="001945D2"/>
          <w:p w14:paraId="0C492B7D" w14:textId="03012676" w:rsidR="00030CFB" w:rsidRDefault="00030CFB" w:rsidP="001945D2">
            <w:pPr>
              <w:rPr>
                <w:b/>
                <w:color w:val="EA4E4E" w:themeColor="accent1"/>
                <w:sz w:val="24"/>
              </w:rPr>
            </w:pPr>
            <w:r>
              <w:rPr>
                <w:b/>
                <w:color w:val="EA4E4E" w:themeColor="accent1"/>
                <w:sz w:val="24"/>
              </w:rPr>
              <w:t xml:space="preserve">Finaliza la reunión a las </w:t>
            </w:r>
            <w:r w:rsidR="00072604">
              <w:rPr>
                <w:b/>
                <w:color w:val="EA4E4E" w:themeColor="accent1"/>
                <w:sz w:val="24"/>
              </w:rPr>
              <w:t>7:20pm</w:t>
            </w:r>
          </w:p>
          <w:p w14:paraId="1A6DA8C1" w14:textId="77777777" w:rsidR="00072604" w:rsidRPr="00B159A2" w:rsidRDefault="00072604" w:rsidP="001945D2"/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2126"/>
              <w:gridCol w:w="2289"/>
            </w:tblGrid>
            <w:tr w:rsidR="006A0171" w14:paraId="6A058999" w14:textId="77777777" w:rsidTr="006A0171">
              <w:tc>
                <w:tcPr>
                  <w:tcW w:w="2972" w:type="dxa"/>
                </w:tcPr>
                <w:p w14:paraId="7BD76BC6" w14:textId="48913E33" w:rsidR="007D0D79" w:rsidRPr="007D0D79" w:rsidRDefault="007D0D79" w:rsidP="001945D2">
                  <w:pPr>
                    <w:rPr>
                      <w:b/>
                    </w:rPr>
                  </w:pPr>
                  <w:r w:rsidRPr="007D0D79">
                    <w:rPr>
                      <w:b/>
                    </w:rPr>
                    <w:t>Accionable</w:t>
                  </w:r>
                </w:p>
              </w:tc>
              <w:tc>
                <w:tcPr>
                  <w:tcW w:w="2126" w:type="dxa"/>
                </w:tcPr>
                <w:p w14:paraId="124E7B2D" w14:textId="070BF71C" w:rsidR="007D0D79" w:rsidRPr="007D0D79" w:rsidRDefault="007D0D79" w:rsidP="001945D2">
                  <w:pPr>
                    <w:rPr>
                      <w:b/>
                    </w:rPr>
                  </w:pPr>
                  <w:r w:rsidRPr="007D0D79">
                    <w:rPr>
                      <w:b/>
                    </w:rPr>
                    <w:t>Responsable</w:t>
                  </w:r>
                </w:p>
              </w:tc>
              <w:tc>
                <w:tcPr>
                  <w:tcW w:w="2289" w:type="dxa"/>
                </w:tcPr>
                <w:p w14:paraId="67D824B8" w14:textId="16894D8D" w:rsidR="007D0D79" w:rsidRPr="007D0D79" w:rsidRDefault="007D0D79" w:rsidP="001945D2">
                  <w:pPr>
                    <w:rPr>
                      <w:b/>
                    </w:rPr>
                  </w:pPr>
                  <w:r w:rsidRPr="007D0D79">
                    <w:rPr>
                      <w:b/>
                    </w:rPr>
                    <w:t>Fecha Límite</w:t>
                  </w:r>
                </w:p>
              </w:tc>
            </w:tr>
            <w:tr w:rsidR="006A0171" w14:paraId="4FBCE37B" w14:textId="77777777" w:rsidTr="00E36B08">
              <w:trPr>
                <w:trHeight w:val="496"/>
              </w:trPr>
              <w:tc>
                <w:tcPr>
                  <w:tcW w:w="2972" w:type="dxa"/>
                </w:tcPr>
                <w:p w14:paraId="717C9BDB" w14:textId="2C70C921" w:rsidR="007D0D79" w:rsidRDefault="007D0D79" w:rsidP="001945D2">
                  <w:r>
                    <w:t>Redactar el Contrato</w:t>
                  </w:r>
                </w:p>
              </w:tc>
              <w:tc>
                <w:tcPr>
                  <w:tcW w:w="2126" w:type="dxa"/>
                </w:tcPr>
                <w:p w14:paraId="54740244" w14:textId="0EBBF154" w:rsidR="007D0D79" w:rsidRDefault="007D0D79" w:rsidP="001945D2">
                  <w:r>
                    <w:t>Samantha Arburola</w:t>
                  </w:r>
                </w:p>
              </w:tc>
              <w:tc>
                <w:tcPr>
                  <w:tcW w:w="2289" w:type="dxa"/>
                </w:tcPr>
                <w:p w14:paraId="0187BF27" w14:textId="2468DC25" w:rsidR="007D0D79" w:rsidRDefault="0013409E" w:rsidP="001945D2">
                  <w:r>
                    <w:t>24 de febrero de 2017</w:t>
                  </w:r>
                </w:p>
              </w:tc>
            </w:tr>
            <w:tr w:rsidR="006A0171" w14:paraId="692F75B2" w14:textId="77777777" w:rsidTr="006A0171">
              <w:tc>
                <w:tcPr>
                  <w:tcW w:w="2972" w:type="dxa"/>
                </w:tcPr>
                <w:p w14:paraId="1C6FB4E3" w14:textId="21DB29BC" w:rsidR="006A0171" w:rsidRDefault="006A0171" w:rsidP="001945D2">
                  <w:r>
                    <w:t>Comunicar a todos los integrantes de la asociación sobre lo conversado en la reunión</w:t>
                  </w:r>
                </w:p>
              </w:tc>
              <w:tc>
                <w:tcPr>
                  <w:tcW w:w="2126" w:type="dxa"/>
                </w:tcPr>
                <w:p w14:paraId="047B272F" w14:textId="057DFA33" w:rsidR="006A0171" w:rsidRDefault="006A0171" w:rsidP="0013409E">
                  <w:r>
                    <w:t>Andrea Abarca</w:t>
                  </w:r>
                </w:p>
              </w:tc>
              <w:tc>
                <w:tcPr>
                  <w:tcW w:w="2289" w:type="dxa"/>
                </w:tcPr>
                <w:p w14:paraId="039AEAD4" w14:textId="4B61580A" w:rsidR="006A0171" w:rsidRDefault="006A0171" w:rsidP="0013409E">
                  <w:r>
                    <w:t>24 de febrero de 2017</w:t>
                  </w:r>
                </w:p>
              </w:tc>
            </w:tr>
            <w:tr w:rsidR="006A0171" w14:paraId="50EA29F3" w14:textId="77777777" w:rsidTr="006A0171">
              <w:tc>
                <w:tcPr>
                  <w:tcW w:w="2972" w:type="dxa"/>
                </w:tcPr>
                <w:p w14:paraId="5CC30DB8" w14:textId="5F665FB0" w:rsidR="006A0171" w:rsidRDefault="006A0171" w:rsidP="001945D2">
                  <w:r>
                    <w:t>Enviar observaciones del resto de los integrantes de la asociación sobre el contrato para el sitio web</w:t>
                  </w:r>
                </w:p>
              </w:tc>
              <w:tc>
                <w:tcPr>
                  <w:tcW w:w="2126" w:type="dxa"/>
                </w:tcPr>
                <w:p w14:paraId="41F246CD" w14:textId="7571C34B" w:rsidR="006A0171" w:rsidRDefault="006A0171" w:rsidP="001945D2">
                  <w:r>
                    <w:t>Andrea Abarca</w:t>
                  </w:r>
                </w:p>
              </w:tc>
              <w:tc>
                <w:tcPr>
                  <w:tcW w:w="2289" w:type="dxa"/>
                </w:tcPr>
                <w:p w14:paraId="06930316" w14:textId="285E04B7" w:rsidR="006A0171" w:rsidRDefault="006A0171" w:rsidP="006939D1">
                  <w:r>
                    <w:t>1 de marzo de 2017</w:t>
                  </w:r>
                </w:p>
              </w:tc>
            </w:tr>
            <w:tr w:rsidR="006A0171" w14:paraId="64D5AA9B" w14:textId="77777777" w:rsidTr="006A0171">
              <w:tc>
                <w:tcPr>
                  <w:tcW w:w="2972" w:type="dxa"/>
                </w:tcPr>
                <w:p w14:paraId="425829A4" w14:textId="7EA646AA" w:rsidR="006A0171" w:rsidRDefault="006A0171" w:rsidP="001945D2">
                  <w:r>
                    <w:t>Redactar Charter</w:t>
                  </w:r>
                </w:p>
              </w:tc>
              <w:tc>
                <w:tcPr>
                  <w:tcW w:w="2126" w:type="dxa"/>
                </w:tcPr>
                <w:p w14:paraId="4B4254AA" w14:textId="4BF1DD52" w:rsidR="006A0171" w:rsidRDefault="006A0171" w:rsidP="001945D2">
                  <w:r>
                    <w:t>Samantha Arburola</w:t>
                  </w:r>
                </w:p>
              </w:tc>
              <w:tc>
                <w:tcPr>
                  <w:tcW w:w="2289" w:type="dxa"/>
                </w:tcPr>
                <w:p w14:paraId="4AB6E0AA" w14:textId="18C46C7B" w:rsidR="006A0171" w:rsidRDefault="006A0171" w:rsidP="001945D2">
                  <w:r>
                    <w:t>13 de marzo de 2017</w:t>
                  </w:r>
                </w:p>
              </w:tc>
            </w:tr>
            <w:tr w:rsidR="006A0171" w14:paraId="6A4C6932" w14:textId="77777777" w:rsidTr="006A0171">
              <w:tc>
                <w:tcPr>
                  <w:tcW w:w="2972" w:type="dxa"/>
                </w:tcPr>
                <w:p w14:paraId="73FED5C5" w14:textId="42826E6B" w:rsidR="006A0171" w:rsidRDefault="006A0171" w:rsidP="001945D2">
                  <w:r>
                    <w:t>Firmar Charter</w:t>
                  </w:r>
                </w:p>
              </w:tc>
              <w:tc>
                <w:tcPr>
                  <w:tcW w:w="2126" w:type="dxa"/>
                </w:tcPr>
                <w:p w14:paraId="125BE220" w14:textId="20D2E081" w:rsidR="006A0171" w:rsidRDefault="006A0171" w:rsidP="001945D2">
                  <w:r>
                    <w:t>Samantha Arburola, Andrea Abarca</w:t>
                  </w:r>
                </w:p>
              </w:tc>
              <w:tc>
                <w:tcPr>
                  <w:tcW w:w="2289" w:type="dxa"/>
                </w:tcPr>
                <w:p w14:paraId="69FEAD54" w14:textId="54FB8257" w:rsidR="006A0171" w:rsidRDefault="006A0171" w:rsidP="001945D2">
                  <w:r>
                    <w:t>13 de marzo de 2017</w:t>
                  </w:r>
                </w:p>
              </w:tc>
            </w:tr>
            <w:tr w:rsidR="006A0171" w14:paraId="7C055AD0" w14:textId="77777777" w:rsidTr="006A0171">
              <w:tc>
                <w:tcPr>
                  <w:tcW w:w="2972" w:type="dxa"/>
                </w:tcPr>
                <w:p w14:paraId="106CA2C5" w14:textId="4FC41667" w:rsidR="006A0171" w:rsidRDefault="006A0171" w:rsidP="001945D2">
                  <w:r>
                    <w:t>Redactar el Plan de Proyecto</w:t>
                  </w:r>
                </w:p>
              </w:tc>
              <w:tc>
                <w:tcPr>
                  <w:tcW w:w="2126" w:type="dxa"/>
                </w:tcPr>
                <w:p w14:paraId="32AD1FDB" w14:textId="309C3C3E" w:rsidR="006A0171" w:rsidRDefault="006A0171" w:rsidP="001945D2">
                  <w:r>
                    <w:t>Samantha Arburola</w:t>
                  </w:r>
                </w:p>
              </w:tc>
              <w:tc>
                <w:tcPr>
                  <w:tcW w:w="2289" w:type="dxa"/>
                </w:tcPr>
                <w:p w14:paraId="36ABE88E" w14:textId="74BFF3A8" w:rsidR="006A0171" w:rsidRDefault="006A0171" w:rsidP="001945D2">
                  <w:r>
                    <w:t>9 de abril de 2017</w:t>
                  </w:r>
                </w:p>
              </w:tc>
            </w:tr>
            <w:tr w:rsidR="006A0171" w14:paraId="0C0F7892" w14:textId="77777777" w:rsidTr="006A0171">
              <w:tc>
                <w:tcPr>
                  <w:tcW w:w="2972" w:type="dxa"/>
                </w:tcPr>
                <w:p w14:paraId="7479C57C" w14:textId="6C69CFA0" w:rsidR="006A0171" w:rsidRDefault="006D406B" w:rsidP="001945D2">
                  <w:r>
                    <w:t>Elaborar el diseñ</w:t>
                  </w:r>
                  <w:r w:rsidR="00A002E2">
                    <w:t>o del sitio web</w:t>
                  </w:r>
                </w:p>
              </w:tc>
              <w:tc>
                <w:tcPr>
                  <w:tcW w:w="2126" w:type="dxa"/>
                </w:tcPr>
                <w:p w14:paraId="7E9A23D9" w14:textId="7B281772" w:rsidR="006A0171" w:rsidRDefault="00C045E7" w:rsidP="001945D2">
                  <w:r>
                    <w:t>Kevin Lobo</w:t>
                  </w:r>
                </w:p>
              </w:tc>
              <w:tc>
                <w:tcPr>
                  <w:tcW w:w="2289" w:type="dxa"/>
                </w:tcPr>
                <w:p w14:paraId="7A5E3B22" w14:textId="4EF6EE8C" w:rsidR="006A0171" w:rsidRDefault="00C045E7" w:rsidP="001945D2">
                  <w:r>
                    <w:t>12 de abril de 2017</w:t>
                  </w:r>
                </w:p>
              </w:tc>
            </w:tr>
            <w:tr w:rsidR="00C90C09" w14:paraId="528F813E" w14:textId="77777777" w:rsidTr="006A0171">
              <w:tc>
                <w:tcPr>
                  <w:tcW w:w="2972" w:type="dxa"/>
                </w:tcPr>
                <w:p w14:paraId="34D921E7" w14:textId="51D0B685" w:rsidR="00C90C09" w:rsidRDefault="00C045E7" w:rsidP="001945D2">
                  <w:r>
                    <w:t>Elaborar el Prototipo del Sitio Web</w:t>
                  </w:r>
                </w:p>
              </w:tc>
              <w:tc>
                <w:tcPr>
                  <w:tcW w:w="2126" w:type="dxa"/>
                </w:tcPr>
                <w:p w14:paraId="08F65AB0" w14:textId="56937E35" w:rsidR="00C90C09" w:rsidRDefault="0004164D" w:rsidP="001945D2">
                  <w:r>
                    <w:t>Víctor</w:t>
                  </w:r>
                  <w:r w:rsidR="00C045E7">
                    <w:t xml:space="preserve"> Chaves</w:t>
                  </w:r>
                </w:p>
              </w:tc>
              <w:tc>
                <w:tcPr>
                  <w:tcW w:w="2289" w:type="dxa"/>
                </w:tcPr>
                <w:p w14:paraId="6E01B527" w14:textId="722A4FB7" w:rsidR="00C90C09" w:rsidRDefault="00C045E7" w:rsidP="001945D2">
                  <w:r>
                    <w:t>15 de abril de 2017</w:t>
                  </w:r>
                </w:p>
              </w:tc>
            </w:tr>
          </w:tbl>
          <w:p w14:paraId="36DFDC4B" w14:textId="77777777" w:rsidR="00072604" w:rsidRDefault="00072604" w:rsidP="001945D2"/>
          <w:p w14:paraId="2BDA5D6B" w14:textId="77777777" w:rsidR="00755D6B" w:rsidRPr="00B159A2" w:rsidRDefault="00755D6B" w:rsidP="001945D2"/>
          <w:p w14:paraId="5C171ED3" w14:textId="5C4E6043" w:rsidR="004D7F4E" w:rsidRPr="002A5EA9" w:rsidRDefault="00FB1088" w:rsidP="002A5EA9">
            <w:pPr>
              <w:pStyle w:val="Firma"/>
            </w:pPr>
            <w:sdt>
              <w:sdtPr>
                <w:alias w:val="Su nombre:"/>
                <w:tag w:val="Su nombre:"/>
                <w:id w:val="1329326648"/>
                <w:placeholder>
                  <w:docPart w:val="9FEEE8B56B6EB449A3FA6D09D676E9E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755D6B">
                  <w:t>Collisae – ASODEC-SJ</w:t>
                </w:r>
              </w:sdtContent>
            </w:sdt>
          </w:p>
        </w:tc>
      </w:tr>
    </w:tbl>
    <w:p w14:paraId="63147EF2" w14:textId="7BEFBAD8" w:rsidR="00046C20" w:rsidRDefault="00046C20" w:rsidP="002A5EA9">
      <w:pPr>
        <w:pStyle w:val="Sinespaciado"/>
      </w:pPr>
    </w:p>
    <w:sectPr w:rsidR="00046C20" w:rsidSect="00022DD5">
      <w:headerReference w:type="default" r:id="rId7"/>
      <w:footerReference w:type="default" r:id="rId8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D4D4B" w14:textId="77777777" w:rsidR="00FB1088" w:rsidRDefault="00FB1088" w:rsidP="00713050">
      <w:pPr>
        <w:spacing w:line="240" w:lineRule="auto"/>
      </w:pPr>
      <w:r>
        <w:separator/>
      </w:r>
    </w:p>
  </w:endnote>
  <w:endnote w:type="continuationSeparator" w:id="0">
    <w:p w14:paraId="15438F3C" w14:textId="77777777" w:rsidR="00FB1088" w:rsidRDefault="00FB108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81993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CF27F1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BBD08" w14:textId="77777777" w:rsidR="00FB1088" w:rsidRDefault="00FB1088" w:rsidP="00713050">
      <w:pPr>
        <w:spacing w:line="240" w:lineRule="auto"/>
      </w:pPr>
      <w:r>
        <w:separator/>
      </w:r>
    </w:p>
  </w:footnote>
  <w:footnote w:type="continuationSeparator" w:id="0">
    <w:p w14:paraId="2FA11400" w14:textId="77777777" w:rsidR="00FB1088" w:rsidRDefault="00FB108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8"/>
      <w:gridCol w:w="6500"/>
    </w:tblGrid>
    <w:tr w:rsidR="00125981" w:rsidRPr="00F207C0" w14:paraId="3B761BA1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486C2AE0" w14:textId="154278F9" w:rsidR="00125981" w:rsidRPr="00F207C0" w:rsidRDefault="00FB1088" w:rsidP="00F328B4">
          <w:pPr>
            <w:pStyle w:val="Iniciales"/>
          </w:pPr>
          <w:sdt>
            <w:sdtPr>
              <w:alias w:val="Iniciales:"/>
              <w:tag w:val="Iniciales:"/>
              <w:id w:val="-1292441925"/>
              <w:placeholder>
                <w:docPart w:val="26CBCD880850E9429F51E6A76CC5A488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1976D4">
                <w:rPr>
                  <w:lang w:val="es-ES_tradnl"/>
                </w:rPr>
                <w:t xml:space="preserve"> </w:t>
              </w:r>
            </w:sdtContent>
          </w:sdt>
          <w:r w:rsidR="00125981">
            <w:rPr>
              <w:noProof/>
              <w:lang w:val="es-ES_tradnl" w:eastAsia="es-ES_tradnl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695D1F0" wp14:editId="3CA38C93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767600"/>
                    <wp:effectExtent l="0" t="0" r="9525" b="0"/>
                    <wp:wrapNone/>
                    <wp:docPr id="3" name="Grupo 3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7676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179B3DCB" id="Grupo_x0020_3" o:spid="_x0000_s1026" alt="Gráfico de encabezado de página de continuación" style="position:absolute;margin-left:0;margin-top:-39.55pt;width:524.9pt;height:139.2pt;z-index:-251657216;mso-width-percent:858;mso-height-percent:170;mso-position-horizontal:left;mso-position-vertical-relative:page;mso-width-percent:858;mso-height-percent:170" coordsize="6665595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">
                    <v:rect id="Rect_x00e1_ngulo_x0020_rojo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ea4e4e [3204]" stroked="f" strokeweight="1pt"/>
                    <v:oval id="C_x00ed_rculo_x0020_blanco" o:spid="_x0000_s1028" style="position:absolute;left:57150;top:57150;width:1704363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_x00ed_rculo_x0020_rojo" o:spid="_x0000_s1029" type="#_x0000_t23" style="position:absolute;width:1810385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6PwxgAA&#10;ANsAAAAPAAAAZHJzL2Rvd25yZXYueG1sRI9PSwMxFMTvBb9DeAUvYrP1H7I2LatiKb2IVej1uXnd&#10;LG5eQhK72376RhB6HGbmN8xsMdhO7CnE1rGC6aQAQVw73XKj4Ovz7foRREzIGjvHpOBAERbzi9EM&#10;S+16/qD9JjUiQziWqMCk5EspY23IYpw4T5y9nQsWU5ahkTpgn+G2kzdF8SAttpwXDHp6MVT/bH6t&#10;guP36/NV5W+X69Avp35bme17GpS6HA/VE4hEQzqH/9srreD+Dv6+5B8g5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J6PwxgAAANsAAAAPAAAAAAAAAAAAAAAAAJcCAABkcnMv&#10;ZG93bnJldi54bWxQSwUGAAAAAAQABAD1AAAAigMAAAAA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a de diseño de encabezado"/>
          </w:tblPr>
          <w:tblGrid>
            <w:gridCol w:w="6500"/>
          </w:tblGrid>
          <w:tr w:rsidR="00125981" w14:paraId="0E2BEF18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8B5B4C7" w14:textId="309A6663" w:rsidR="00125981" w:rsidRPr="009B3C40" w:rsidRDefault="00FB1088" w:rsidP="00125981">
                <w:pPr>
                  <w:pStyle w:val="Ttulo1"/>
                  <w:outlineLvl w:val="0"/>
                </w:pPr>
                <w:sdt>
                  <w:sdtPr>
                    <w:alias w:val="Su nombre:"/>
                    <w:tag w:val="Su nombre:"/>
                    <w:id w:val="-1167866379"/>
                    <w:placeholder>
                      <w:docPart w:val="F107B497CD27374DA3B57FAD0363D7F3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A5EA9">
                      <w:rPr>
                        <w:lang w:val="es-ES_tradnl"/>
                      </w:rPr>
                      <w:t>Collisae – ASODEC-SJ</w:t>
                    </w:r>
                  </w:sdtContent>
                </w:sdt>
              </w:p>
              <w:p w14:paraId="6DE53B97" w14:textId="36BAF124" w:rsidR="00125981" w:rsidRDefault="00756F18" w:rsidP="005A704F">
                <w:pPr>
                  <w:pStyle w:val="Ttulo2"/>
                  <w:outlineLvl w:val="1"/>
                </w:pPr>
                <w:r>
                  <w:t>Trabajando para Todos</w:t>
                </w:r>
              </w:p>
            </w:tc>
          </w:tr>
        </w:tbl>
        <w:p w14:paraId="46801A19" w14:textId="77777777" w:rsidR="00125981" w:rsidRPr="00F207C0" w:rsidRDefault="00125981" w:rsidP="00125981"/>
      </w:tc>
    </w:tr>
  </w:tbl>
  <w:p w14:paraId="3D0ED491" w14:textId="77777777" w:rsidR="00217980" w:rsidRDefault="0021798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A0"/>
    <w:rsid w:val="00022DD5"/>
    <w:rsid w:val="00022E2F"/>
    <w:rsid w:val="00030CFB"/>
    <w:rsid w:val="000353A6"/>
    <w:rsid w:val="0004164D"/>
    <w:rsid w:val="00046C20"/>
    <w:rsid w:val="00072604"/>
    <w:rsid w:val="0008646E"/>
    <w:rsid w:val="000B0C2C"/>
    <w:rsid w:val="0011675E"/>
    <w:rsid w:val="00125981"/>
    <w:rsid w:val="00125AB1"/>
    <w:rsid w:val="0013409E"/>
    <w:rsid w:val="00137236"/>
    <w:rsid w:val="00146B77"/>
    <w:rsid w:val="00151C62"/>
    <w:rsid w:val="00184BAC"/>
    <w:rsid w:val="001945D2"/>
    <w:rsid w:val="001976D4"/>
    <w:rsid w:val="001B403A"/>
    <w:rsid w:val="001C6376"/>
    <w:rsid w:val="00214E13"/>
    <w:rsid w:val="00217980"/>
    <w:rsid w:val="002250BF"/>
    <w:rsid w:val="00236E19"/>
    <w:rsid w:val="00247A2D"/>
    <w:rsid w:val="00254056"/>
    <w:rsid w:val="00271662"/>
    <w:rsid w:val="0027404F"/>
    <w:rsid w:val="00284544"/>
    <w:rsid w:val="00287B61"/>
    <w:rsid w:val="00293B83"/>
    <w:rsid w:val="002971F2"/>
    <w:rsid w:val="002A36A0"/>
    <w:rsid w:val="002A5EA9"/>
    <w:rsid w:val="002B091C"/>
    <w:rsid w:val="002B6072"/>
    <w:rsid w:val="002C2CDD"/>
    <w:rsid w:val="002D45C6"/>
    <w:rsid w:val="00313E86"/>
    <w:rsid w:val="00364079"/>
    <w:rsid w:val="00374B43"/>
    <w:rsid w:val="00375460"/>
    <w:rsid w:val="00392E59"/>
    <w:rsid w:val="004077FB"/>
    <w:rsid w:val="00424DD9"/>
    <w:rsid w:val="00443F85"/>
    <w:rsid w:val="004717C5"/>
    <w:rsid w:val="004D7F4E"/>
    <w:rsid w:val="00543DB7"/>
    <w:rsid w:val="00552F19"/>
    <w:rsid w:val="00583ED4"/>
    <w:rsid w:val="00592BA0"/>
    <w:rsid w:val="005A530F"/>
    <w:rsid w:val="005A704F"/>
    <w:rsid w:val="00622053"/>
    <w:rsid w:val="00641630"/>
    <w:rsid w:val="006658C4"/>
    <w:rsid w:val="00684488"/>
    <w:rsid w:val="0068510B"/>
    <w:rsid w:val="006939D1"/>
    <w:rsid w:val="006A0171"/>
    <w:rsid w:val="006A1D6E"/>
    <w:rsid w:val="006A3CE7"/>
    <w:rsid w:val="006C4C50"/>
    <w:rsid w:val="006D406B"/>
    <w:rsid w:val="006E1DC7"/>
    <w:rsid w:val="00705467"/>
    <w:rsid w:val="00713050"/>
    <w:rsid w:val="00714C6B"/>
    <w:rsid w:val="00746F7F"/>
    <w:rsid w:val="00755D6B"/>
    <w:rsid w:val="00756F18"/>
    <w:rsid w:val="007623E5"/>
    <w:rsid w:val="00777C64"/>
    <w:rsid w:val="00783BA8"/>
    <w:rsid w:val="007B0022"/>
    <w:rsid w:val="007C16C5"/>
    <w:rsid w:val="007C7C1A"/>
    <w:rsid w:val="007D0D79"/>
    <w:rsid w:val="007E115D"/>
    <w:rsid w:val="007E74DC"/>
    <w:rsid w:val="00811117"/>
    <w:rsid w:val="008148FF"/>
    <w:rsid w:val="00847DDC"/>
    <w:rsid w:val="008558DC"/>
    <w:rsid w:val="00864D4A"/>
    <w:rsid w:val="008A1907"/>
    <w:rsid w:val="008C44E9"/>
    <w:rsid w:val="008E72AF"/>
    <w:rsid w:val="008F7166"/>
    <w:rsid w:val="009A4B72"/>
    <w:rsid w:val="009B3801"/>
    <w:rsid w:val="009C077D"/>
    <w:rsid w:val="009D01A9"/>
    <w:rsid w:val="009D6855"/>
    <w:rsid w:val="009E1A70"/>
    <w:rsid w:val="009F75B3"/>
    <w:rsid w:val="00A002E2"/>
    <w:rsid w:val="00A119F3"/>
    <w:rsid w:val="00A42540"/>
    <w:rsid w:val="00AD22CE"/>
    <w:rsid w:val="00B13E37"/>
    <w:rsid w:val="00B159A2"/>
    <w:rsid w:val="00B27F56"/>
    <w:rsid w:val="00B4236C"/>
    <w:rsid w:val="00B56E1F"/>
    <w:rsid w:val="00B60A88"/>
    <w:rsid w:val="00B66BFE"/>
    <w:rsid w:val="00BA6FCF"/>
    <w:rsid w:val="00C03936"/>
    <w:rsid w:val="00C045E7"/>
    <w:rsid w:val="00C05502"/>
    <w:rsid w:val="00C113AD"/>
    <w:rsid w:val="00C2098A"/>
    <w:rsid w:val="00C53045"/>
    <w:rsid w:val="00C57D37"/>
    <w:rsid w:val="00C57E22"/>
    <w:rsid w:val="00C7741E"/>
    <w:rsid w:val="00C81476"/>
    <w:rsid w:val="00C9000C"/>
    <w:rsid w:val="00C90C09"/>
    <w:rsid w:val="00CA3DF1"/>
    <w:rsid w:val="00CA4581"/>
    <w:rsid w:val="00CE18D5"/>
    <w:rsid w:val="00CF27F1"/>
    <w:rsid w:val="00D67941"/>
    <w:rsid w:val="00D87154"/>
    <w:rsid w:val="00DD038A"/>
    <w:rsid w:val="00E22E87"/>
    <w:rsid w:val="00E36B08"/>
    <w:rsid w:val="00E96C92"/>
    <w:rsid w:val="00F207C0"/>
    <w:rsid w:val="00F20AE5"/>
    <w:rsid w:val="00F30A68"/>
    <w:rsid w:val="00F328B4"/>
    <w:rsid w:val="00F423F2"/>
    <w:rsid w:val="00F645C7"/>
    <w:rsid w:val="00F832A7"/>
    <w:rsid w:val="00F87ECA"/>
    <w:rsid w:val="00F9000F"/>
    <w:rsid w:val="00FB1088"/>
    <w:rsid w:val="00FC4F0B"/>
    <w:rsid w:val="00FF042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F86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3E5"/>
  </w:style>
  <w:style w:type="paragraph" w:styleId="Ttulo1">
    <w:name w:val="heading 1"/>
    <w:basedOn w:val="Normal"/>
    <w:link w:val="Ttulo1C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6658C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1C62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151C62"/>
  </w:style>
  <w:style w:type="paragraph" w:styleId="Piedepgina">
    <w:name w:val="footer"/>
    <w:basedOn w:val="Normal"/>
    <w:link w:val="PiedepginaC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C62"/>
    <w:rPr>
      <w:rFonts w:asciiTheme="majorHAnsi" w:hAnsiTheme="majorHAnsi"/>
      <w:caps/>
    </w:rPr>
  </w:style>
  <w:style w:type="paragraph" w:styleId="Saludo">
    <w:name w:val="Salutation"/>
    <w:basedOn w:val="Normal"/>
    <w:next w:val="Normal"/>
    <w:link w:val="SaludoCar"/>
    <w:uiPriority w:val="12"/>
    <w:qFormat/>
    <w:rsid w:val="00AD22CE"/>
  </w:style>
  <w:style w:type="character" w:customStyle="1" w:styleId="SaludoCar">
    <w:name w:val="Saludo Car"/>
    <w:basedOn w:val="Fuentedeprrafopredeter"/>
    <w:link w:val="Saludo"/>
    <w:uiPriority w:val="12"/>
    <w:rsid w:val="00AD22CE"/>
  </w:style>
  <w:style w:type="paragraph" w:styleId="Cierre">
    <w:name w:val="Closing"/>
    <w:basedOn w:val="Normal"/>
    <w:next w:val="Firma"/>
    <w:link w:val="CierreCar"/>
    <w:uiPriority w:val="13"/>
    <w:qFormat/>
    <w:rsid w:val="00AD22CE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AD22CE"/>
  </w:style>
  <w:style w:type="paragraph" w:styleId="Firma">
    <w:name w:val="Signature"/>
    <w:basedOn w:val="Normal"/>
    <w:next w:val="Normal"/>
    <w:link w:val="FirmaCar"/>
    <w:uiPriority w:val="14"/>
    <w:qFormat/>
    <w:rsid w:val="00AD22CE"/>
    <w:pPr>
      <w:spacing w:after="20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7623E5"/>
  </w:style>
  <w:style w:type="paragraph" w:styleId="Fecha">
    <w:name w:val="Date"/>
    <w:basedOn w:val="Normal"/>
    <w:next w:val="Normal"/>
    <w:link w:val="FechaCar"/>
    <w:uiPriority w:val="11"/>
    <w:qFormat/>
    <w:rsid w:val="00AD22CE"/>
    <w:pPr>
      <w:spacing w:before="780" w:after="200"/>
    </w:pPr>
  </w:style>
  <w:style w:type="character" w:customStyle="1" w:styleId="FechaCar">
    <w:name w:val="Fecha Car"/>
    <w:basedOn w:val="Fuentedeprrafopredeter"/>
    <w:link w:val="Fecha"/>
    <w:uiPriority w:val="11"/>
    <w:rsid w:val="00AD22CE"/>
  </w:style>
  <w:style w:type="character" w:customStyle="1" w:styleId="Ttulo8Car">
    <w:name w:val="Título 8 Car"/>
    <w:basedOn w:val="Fuentedeprrafopredeter"/>
    <w:link w:val="Ttulo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arburola/Library/Containers/com.microsoft.Word/Data/Library/Caches/TM16392738/Carta%20de%20presentacio&#769;n%20impecable%20disen&#77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BE532BB874614680AC8458B5E0D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6F52F-B6A3-A747-B8F4-BBA081822D85}"/>
      </w:docPartPr>
      <w:docPartBody>
        <w:p w:rsidR="00563C8E" w:rsidRDefault="00F507D0">
          <w:pPr>
            <w:pStyle w:val="DCBE532BB874614680AC8458B5E0D053"/>
          </w:pPr>
          <w:r>
            <w:t>SN</w:t>
          </w:r>
        </w:p>
      </w:docPartBody>
    </w:docPart>
    <w:docPart>
      <w:docPartPr>
        <w:name w:val="10F24D1CABC9CF45BD5C961BF0C12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BE886-A622-E748-BEA3-14D8AC0B470C}"/>
      </w:docPartPr>
      <w:docPartBody>
        <w:p w:rsidR="00563C8E" w:rsidRDefault="00F507D0">
          <w:pPr>
            <w:pStyle w:val="10F24D1CABC9CF45BD5C961BF0C121F1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C33766D659642640989EA79416BEB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A2EA2-ED77-AD4B-A880-544E1639A76B}"/>
      </w:docPartPr>
      <w:docPartBody>
        <w:p w:rsidR="00563C8E" w:rsidRDefault="00F507D0">
          <w:pPr>
            <w:pStyle w:val="C33766D659642640989EA79416BEB04A"/>
          </w:pPr>
          <w:r w:rsidRPr="00C9000C">
            <w:t>NOMBRE DEL DESTINATARIO</w:t>
          </w:r>
        </w:p>
      </w:docPartBody>
    </w:docPart>
    <w:docPart>
      <w:docPartPr>
        <w:name w:val="9FEEE8B56B6EB449A3FA6D09D676E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36258-D503-8B48-AA42-F383EC945106}"/>
      </w:docPartPr>
      <w:docPartBody>
        <w:p w:rsidR="00563C8E" w:rsidRDefault="00F507D0">
          <w:pPr>
            <w:pStyle w:val="9FEEE8B56B6EB449A3FA6D09D676E9E4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26CBCD880850E9429F51E6A76CC5A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9706E-3D45-DA4F-9167-56BBE74FED21}"/>
      </w:docPartPr>
      <w:docPartBody>
        <w:p w:rsidR="00563C8E" w:rsidRDefault="00F507D0">
          <w:pPr>
            <w:pStyle w:val="26CBCD880850E9429F51E6A76CC5A488"/>
          </w:pPr>
          <w:r>
            <w:t>SN</w:t>
          </w:r>
        </w:p>
      </w:docPartBody>
    </w:docPart>
    <w:docPart>
      <w:docPartPr>
        <w:name w:val="F107B497CD27374DA3B57FAD0363D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90DA8-1062-DE4F-91BD-312D894E3201}"/>
      </w:docPartPr>
      <w:docPartBody>
        <w:p w:rsidR="00563C8E" w:rsidRDefault="00F507D0">
          <w:pPr>
            <w:pStyle w:val="F107B497CD27374DA3B57FAD0363D7F3"/>
          </w:pPr>
          <w:r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50"/>
    <w:rsid w:val="00563C8E"/>
    <w:rsid w:val="00D97074"/>
    <w:rsid w:val="00F15D50"/>
    <w:rsid w:val="00F5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CBE532BB874614680AC8458B5E0D053">
    <w:name w:val="DCBE532BB874614680AC8458B5E0D053"/>
  </w:style>
  <w:style w:type="paragraph" w:customStyle="1" w:styleId="26B0A24B68558B44AC7BFD1977B6D4BE">
    <w:name w:val="26B0A24B68558B44AC7BFD1977B6D4BE"/>
  </w:style>
  <w:style w:type="paragraph" w:customStyle="1" w:styleId="7389786FE1A2C44B8AAFC1CA46EF2FC6">
    <w:name w:val="7389786FE1A2C44B8AAFC1CA46EF2FC6"/>
  </w:style>
  <w:style w:type="paragraph" w:customStyle="1" w:styleId="F6C95A52A06D8E4784831878E2D0CF3A">
    <w:name w:val="F6C95A52A06D8E4784831878E2D0CF3A"/>
  </w:style>
  <w:style w:type="paragraph" w:customStyle="1" w:styleId="6071D09DBDF7764CB0295C0DB71F9FCF">
    <w:name w:val="6071D09DBDF7764CB0295C0DB71F9FCF"/>
  </w:style>
  <w:style w:type="paragraph" w:customStyle="1" w:styleId="10F24D1CABC9CF45BD5C961BF0C121F1">
    <w:name w:val="10F24D1CABC9CF45BD5C961BF0C121F1"/>
  </w:style>
  <w:style w:type="paragraph" w:customStyle="1" w:styleId="8F2D86C97DF7424C93343D0AD4311E78">
    <w:name w:val="8F2D86C97DF7424C93343D0AD4311E78"/>
  </w:style>
  <w:style w:type="paragraph" w:customStyle="1" w:styleId="1A8EC0C8FF306C47938080AF3D294AD6">
    <w:name w:val="1A8EC0C8FF306C47938080AF3D294AD6"/>
  </w:style>
  <w:style w:type="paragraph" w:customStyle="1" w:styleId="C33766D659642640989EA79416BEB04A">
    <w:name w:val="C33766D659642640989EA79416BEB04A"/>
  </w:style>
  <w:style w:type="paragraph" w:customStyle="1" w:styleId="C1D6E5F94B08BE41AD51EAA4876FB9B4">
    <w:name w:val="C1D6E5F94B08BE41AD51EAA4876FB9B4"/>
  </w:style>
  <w:style w:type="paragraph" w:customStyle="1" w:styleId="02C273CEE7DA6F4E85AF05025EE95154">
    <w:name w:val="02C273CEE7DA6F4E85AF05025EE95154"/>
  </w:style>
  <w:style w:type="paragraph" w:customStyle="1" w:styleId="25E0AAA971C8DD43AB2334341F698E02">
    <w:name w:val="25E0AAA971C8DD43AB2334341F698E02"/>
  </w:style>
  <w:style w:type="paragraph" w:customStyle="1" w:styleId="640D4F648C73BA42A5AC6A9DB1340325">
    <w:name w:val="640D4F648C73BA42A5AC6A9DB1340325"/>
  </w:style>
  <w:style w:type="paragraph" w:customStyle="1" w:styleId="07E3614F68092E4BAD06AEC6CB264037">
    <w:name w:val="07E3614F68092E4BAD06AEC6CB264037"/>
  </w:style>
  <w:style w:type="paragraph" w:customStyle="1" w:styleId="C1A88EE0DF493640A2D6DB9D4E7D54D6">
    <w:name w:val="C1A88EE0DF493640A2D6DB9D4E7D54D6"/>
  </w:style>
  <w:style w:type="paragraph" w:customStyle="1" w:styleId="3A1AC039D91D0545B50F1842C3B0E9FA">
    <w:name w:val="3A1AC039D91D0545B50F1842C3B0E9FA"/>
  </w:style>
  <w:style w:type="paragraph" w:customStyle="1" w:styleId="CC6EEB00BF1DDE4486FB8D60058D0C2B">
    <w:name w:val="CC6EEB00BF1DDE4486FB8D60058D0C2B"/>
  </w:style>
  <w:style w:type="paragraph" w:customStyle="1" w:styleId="9FEEE8B56B6EB449A3FA6D09D676E9E4">
    <w:name w:val="9FEEE8B56B6EB449A3FA6D09D676E9E4"/>
  </w:style>
  <w:style w:type="paragraph" w:customStyle="1" w:styleId="26CBCD880850E9429F51E6A76CC5A488">
    <w:name w:val="26CBCD880850E9429F51E6A76CC5A488"/>
  </w:style>
  <w:style w:type="paragraph" w:customStyle="1" w:styleId="F107B497CD27374DA3B57FAD0363D7F3">
    <w:name w:val="F107B497CD27374DA3B57FAD0363D7F3"/>
  </w:style>
  <w:style w:type="paragraph" w:customStyle="1" w:styleId="14BA4397F5F81B44B852781E0B3B2050">
    <w:name w:val="14BA4397F5F81B44B852781E0B3B2050"/>
  </w:style>
  <w:style w:type="paragraph" w:customStyle="1" w:styleId="C59C2C52EA5F6B4E84F3EE021C89C58B">
    <w:name w:val="C59C2C52EA5F6B4E84F3EE021C89C58B"/>
  </w:style>
  <w:style w:type="paragraph" w:customStyle="1" w:styleId="6A18E9DCEDED6546B589A86CF9E58896">
    <w:name w:val="6A18E9DCEDED6546B589A86CF9E58896"/>
  </w:style>
  <w:style w:type="paragraph" w:customStyle="1" w:styleId="9A5FC38B97C6DB46B0EC55EF28407C2E">
    <w:name w:val="9A5FC38B97C6DB46B0EC55EF28407C2E"/>
  </w:style>
  <w:style w:type="paragraph" w:customStyle="1" w:styleId="559D64158741D4448139A80866B639C7">
    <w:name w:val="559D64158741D4448139A80866B639C7"/>
  </w:style>
  <w:style w:type="paragraph" w:customStyle="1" w:styleId="354F9A066B89024B94CE6FA0AF7B106B">
    <w:name w:val="354F9A066B89024B94CE6FA0AF7B106B"/>
  </w:style>
  <w:style w:type="paragraph" w:customStyle="1" w:styleId="76B75B46348B244386668E1A742BB32C">
    <w:name w:val="76B75B46348B244386668E1A742BB32C"/>
  </w:style>
  <w:style w:type="paragraph" w:customStyle="1" w:styleId="853902D09284DE48ACD4F2634A882D5A">
    <w:name w:val="853902D09284DE48ACD4F2634A882D5A"/>
  </w:style>
  <w:style w:type="paragraph" w:customStyle="1" w:styleId="A4DBA54B00110A449BA03693D7B3E59B">
    <w:name w:val="A4DBA54B00110A449BA03693D7B3E59B"/>
  </w:style>
  <w:style w:type="paragraph" w:customStyle="1" w:styleId="FE92CF143D019441AD3B0B5F1742C4E1">
    <w:name w:val="FE92CF143D019441AD3B0B5F1742C4E1"/>
  </w:style>
  <w:style w:type="paragraph" w:customStyle="1" w:styleId="C36EF924999BBD4B9F5E89BCA43451EA">
    <w:name w:val="C36EF924999BBD4B9F5E89BCA43451EA"/>
    <w:rsid w:val="00F15D50"/>
  </w:style>
  <w:style w:type="paragraph" w:customStyle="1" w:styleId="7845E759BA5B814FA200F29F5CA4332E">
    <w:name w:val="7845E759BA5B814FA200F29F5CA4332E"/>
    <w:rsid w:val="00F15D50"/>
  </w:style>
  <w:style w:type="paragraph" w:customStyle="1" w:styleId="5C19C8018380A24495BCFB7CA9B1D0F9">
    <w:name w:val="5C19C8018380A24495BCFB7CA9B1D0F9"/>
    <w:rsid w:val="00F15D50"/>
  </w:style>
  <w:style w:type="paragraph" w:customStyle="1" w:styleId="D2D15203B5D53C47AADE1FA71066512B">
    <w:name w:val="D2D15203B5D53C47AADE1FA71066512B"/>
    <w:rsid w:val="00F15D50"/>
  </w:style>
  <w:style w:type="paragraph" w:customStyle="1" w:styleId="D7829CB08270E04388E8AE49DC8F244F">
    <w:name w:val="D7829CB08270E04388E8AE49DC8F244F"/>
    <w:rsid w:val="00F15D50"/>
  </w:style>
  <w:style w:type="paragraph" w:customStyle="1" w:styleId="5F6DD92459175444B04B4A4ED7EEFD28">
    <w:name w:val="5F6DD92459175444B04B4A4ED7EEFD28"/>
    <w:rsid w:val="00F15D50"/>
  </w:style>
  <w:style w:type="paragraph" w:customStyle="1" w:styleId="866E80045F6605478422DBF08F107A5F">
    <w:name w:val="866E80045F6605478422DBF08F107A5F"/>
    <w:rsid w:val="00F15D50"/>
  </w:style>
  <w:style w:type="paragraph" w:customStyle="1" w:styleId="15C7F6C096AFAB43816B4C8E4D5975C2">
    <w:name w:val="15C7F6C096AFAB43816B4C8E4D5975C2"/>
    <w:rsid w:val="00F15D50"/>
  </w:style>
  <w:style w:type="paragraph" w:customStyle="1" w:styleId="D165E8E6085D644DA3A915C3A684390C">
    <w:name w:val="D165E8E6085D644DA3A915C3A684390C"/>
    <w:rsid w:val="00F15D50"/>
  </w:style>
  <w:style w:type="paragraph" w:customStyle="1" w:styleId="2F710AD22BD50A4F9DE68AA374583FAB">
    <w:name w:val="2F710AD22BD50A4F9DE68AA374583FAB"/>
    <w:rsid w:val="00F15D50"/>
  </w:style>
  <w:style w:type="paragraph" w:customStyle="1" w:styleId="5912507D0448464BA3A95AC67F1B5619">
    <w:name w:val="5912507D0448464BA3A95AC67F1B5619"/>
    <w:rsid w:val="00F15D50"/>
  </w:style>
  <w:style w:type="paragraph" w:customStyle="1" w:styleId="8BBF6A05AA8DAE4DA2E98CC4EBF37156">
    <w:name w:val="8BBF6A05AA8DAE4DA2E98CC4EBF37156"/>
    <w:rsid w:val="00F15D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85867180</CompanyPhone>
  <CompanyFax/>
  <CompanyEmail>samarburola@gmail.com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presentación impecable diseñada por MOO.dotx</Template>
  <TotalTime>1</TotalTime>
  <Pages>2</Pages>
  <Words>510</Words>
  <Characters>2811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LEvantamientos de requerimientos para el sitio web de ASODEC-SJ</Company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Collisae – ASODEC-SJ</dc:creator>
  <cp:keywords> </cp:keywords>
  <dc:description/>
  <cp:lastModifiedBy>Samantha Arburola</cp:lastModifiedBy>
  <cp:revision>4</cp:revision>
  <cp:lastPrinted>2017-05-18T04:34:00Z</cp:lastPrinted>
  <dcterms:created xsi:type="dcterms:W3CDTF">2017-05-18T04:34:00Z</dcterms:created>
  <dcterms:modified xsi:type="dcterms:W3CDTF">2017-05-18T04:35:00Z</dcterms:modified>
</cp:coreProperties>
</file>